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EC31" w14:textId="77777777" w:rsidR="00DF389F" w:rsidRDefault="00DF389F" w:rsidP="00A0382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</w:p>
    <w:p w14:paraId="0C3FA06F" w14:textId="04D7A7C0" w:rsidR="00A03820" w:rsidRPr="00A03820" w:rsidRDefault="00A03820" w:rsidP="00A0382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 w:rsidRPr="00A03820">
        <w:rPr>
          <w:b/>
          <w:bCs/>
          <w:sz w:val="32"/>
          <w:szCs w:val="32"/>
        </w:rPr>
        <w:t xml:space="preserve">Prática </w:t>
      </w:r>
      <w:r w:rsidR="00DF389F">
        <w:rPr>
          <w:b/>
          <w:bCs/>
          <w:sz w:val="32"/>
          <w:szCs w:val="32"/>
        </w:rPr>
        <w:t>1</w:t>
      </w:r>
      <w:r w:rsidR="00A2379B">
        <w:rPr>
          <w:b/>
          <w:bCs/>
          <w:sz w:val="32"/>
          <w:szCs w:val="32"/>
        </w:rPr>
        <w:t xml:space="preserve"> </w:t>
      </w:r>
      <w:r w:rsidRPr="00A03820">
        <w:rPr>
          <w:b/>
          <w:bCs/>
          <w:sz w:val="32"/>
          <w:szCs w:val="32"/>
        </w:rPr>
        <w:t>– Modelagem de Dados</w:t>
      </w:r>
    </w:p>
    <w:p w14:paraId="7FFA8981" w14:textId="77777777" w:rsidR="00ED155A" w:rsidRDefault="00ED155A" w:rsidP="00ED155A">
      <w:pPr>
        <w:pStyle w:val="Default"/>
        <w:jc w:val="center"/>
        <w:rPr>
          <w:b/>
          <w:bCs/>
          <w:sz w:val="32"/>
          <w:szCs w:val="32"/>
        </w:rPr>
      </w:pPr>
    </w:p>
    <w:p w14:paraId="497A0922" w14:textId="77777777" w:rsidR="00B36F6C" w:rsidRDefault="00B36F6C" w:rsidP="00B36F6C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Nome completo: </w:t>
      </w:r>
    </w:p>
    <w:p w14:paraId="69BD2D26" w14:textId="77777777" w:rsidR="00A03820" w:rsidRDefault="00A03820" w:rsidP="00B36F6C">
      <w:pPr>
        <w:pStyle w:val="Default"/>
        <w:rPr>
          <w:b/>
          <w:bCs/>
          <w:sz w:val="32"/>
          <w:szCs w:val="32"/>
        </w:rPr>
      </w:pPr>
    </w:p>
    <w:p w14:paraId="76D7A1FF" w14:textId="77777777" w:rsidR="00A03820" w:rsidRDefault="00A03820" w:rsidP="00A03820">
      <w:pPr>
        <w:pStyle w:val="Default"/>
        <w:jc w:val="both"/>
        <w:rPr>
          <w:rFonts w:ascii="Arial" w:hAnsi="Arial" w:cs="Arial"/>
          <w:sz w:val="28"/>
          <w:szCs w:val="28"/>
        </w:rPr>
      </w:pPr>
      <w:r w:rsidRPr="00A03820">
        <w:rPr>
          <w:rFonts w:ascii="Arial" w:hAnsi="Arial" w:cs="Arial"/>
          <w:sz w:val="28"/>
          <w:szCs w:val="28"/>
        </w:rPr>
        <w:t xml:space="preserve">Um consultório médico deseja controlar consultas, exames e dados dos pacientes. A clínica conta com mais de um médico. </w:t>
      </w:r>
    </w:p>
    <w:p w14:paraId="496E9C63" w14:textId="77777777" w:rsidR="00A03820" w:rsidRDefault="00A03820" w:rsidP="00A03820">
      <w:pPr>
        <w:pStyle w:val="Default"/>
        <w:jc w:val="both"/>
        <w:rPr>
          <w:rFonts w:ascii="Arial" w:hAnsi="Arial" w:cs="Arial"/>
          <w:sz w:val="28"/>
          <w:szCs w:val="28"/>
        </w:rPr>
      </w:pPr>
    </w:p>
    <w:p w14:paraId="33725968" w14:textId="4BEC4218" w:rsidR="00A03820" w:rsidRDefault="00A03820" w:rsidP="00946BB2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A03820">
        <w:rPr>
          <w:rFonts w:ascii="Arial" w:hAnsi="Arial" w:cs="Arial"/>
          <w:sz w:val="28"/>
          <w:szCs w:val="28"/>
        </w:rPr>
        <w:t xml:space="preserve">Defina um banco de dados com três </w:t>
      </w:r>
      <w:r w:rsidRPr="005F7C65">
        <w:rPr>
          <w:rFonts w:ascii="Arial" w:hAnsi="Arial" w:cs="Arial"/>
          <w:b/>
          <w:bCs/>
          <w:sz w:val="28"/>
          <w:szCs w:val="28"/>
        </w:rPr>
        <w:t>entidades</w:t>
      </w:r>
      <w:r>
        <w:rPr>
          <w:rFonts w:ascii="Arial" w:hAnsi="Arial" w:cs="Arial"/>
          <w:sz w:val="28"/>
          <w:szCs w:val="28"/>
        </w:rPr>
        <w:t xml:space="preserve">, seus </w:t>
      </w:r>
      <w:r w:rsidRPr="005F7C65">
        <w:rPr>
          <w:rFonts w:ascii="Arial" w:hAnsi="Arial" w:cs="Arial"/>
          <w:b/>
          <w:bCs/>
          <w:sz w:val="28"/>
          <w:szCs w:val="28"/>
        </w:rPr>
        <w:t>atributos</w:t>
      </w:r>
      <w:r w:rsidR="00946BB2">
        <w:rPr>
          <w:rFonts w:ascii="Arial" w:hAnsi="Arial" w:cs="Arial"/>
          <w:b/>
          <w:bCs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Pr="005F7C65">
        <w:rPr>
          <w:rFonts w:ascii="Arial" w:hAnsi="Arial" w:cs="Arial"/>
          <w:b/>
          <w:bCs/>
          <w:sz w:val="28"/>
          <w:szCs w:val="28"/>
        </w:rPr>
        <w:t>chave</w:t>
      </w:r>
      <w:r w:rsidR="00946BB2">
        <w:rPr>
          <w:rFonts w:ascii="Arial" w:hAnsi="Arial" w:cs="Arial"/>
          <w:b/>
          <w:bCs/>
          <w:sz w:val="28"/>
          <w:szCs w:val="28"/>
        </w:rPr>
        <w:t xml:space="preserve"> primária </w:t>
      </w:r>
      <w:r w:rsidR="00946BB2" w:rsidRPr="00946BB2">
        <w:rPr>
          <w:rFonts w:ascii="Arial" w:hAnsi="Arial" w:cs="Arial"/>
          <w:sz w:val="28"/>
          <w:szCs w:val="28"/>
        </w:rPr>
        <w:t>e</w:t>
      </w:r>
      <w:r w:rsidR="00946BB2">
        <w:rPr>
          <w:rFonts w:ascii="Arial" w:hAnsi="Arial" w:cs="Arial"/>
          <w:sz w:val="28"/>
          <w:szCs w:val="28"/>
        </w:rPr>
        <w:t xml:space="preserve"> </w:t>
      </w:r>
      <w:r w:rsidR="00946BB2">
        <w:rPr>
          <w:rFonts w:ascii="Arial" w:hAnsi="Arial" w:cs="Arial"/>
          <w:b/>
          <w:bCs/>
          <w:sz w:val="28"/>
          <w:szCs w:val="28"/>
        </w:rPr>
        <w:t>relacionamentos</w:t>
      </w:r>
      <w:r w:rsidR="00A2379B">
        <w:rPr>
          <w:rFonts w:ascii="Arial" w:hAnsi="Arial" w:cs="Arial"/>
          <w:sz w:val="28"/>
          <w:szCs w:val="28"/>
        </w:rPr>
        <w:t>,</w:t>
      </w:r>
      <w:r w:rsidRPr="00A03820">
        <w:rPr>
          <w:rFonts w:ascii="Arial" w:hAnsi="Arial" w:cs="Arial"/>
          <w:sz w:val="28"/>
          <w:szCs w:val="28"/>
        </w:rPr>
        <w:t xml:space="preserve"> para desenvolver um pequeno controle de consultas.</w:t>
      </w:r>
    </w:p>
    <w:p w14:paraId="5FB0B826" w14:textId="19957E9F" w:rsidR="00A2379B" w:rsidRPr="00A2379B" w:rsidRDefault="00A2379B" w:rsidP="00A03820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001E5050" w14:textId="3CCC27D6" w:rsidR="00A2379B" w:rsidRDefault="00A2379B" w:rsidP="00A2379B">
      <w:pPr>
        <w:pStyle w:val="Default"/>
        <w:ind w:left="720" w:hanging="294"/>
        <w:jc w:val="center"/>
        <w:rPr>
          <w:rFonts w:ascii="Arial" w:hAnsi="Arial" w:cs="Arial"/>
          <w:color w:val="auto"/>
          <w:sz w:val="28"/>
          <w:szCs w:val="28"/>
        </w:rPr>
      </w:pPr>
    </w:p>
    <w:sectPr w:rsidR="00A2379B" w:rsidSect="00ED155A">
      <w:pgSz w:w="11906" w:h="16838"/>
      <w:pgMar w:top="720" w:right="1416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6611E"/>
    <w:multiLevelType w:val="hybridMultilevel"/>
    <w:tmpl w:val="A582DD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929DB"/>
    <w:multiLevelType w:val="hybridMultilevel"/>
    <w:tmpl w:val="2092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9B"/>
    <w:rsid w:val="00133088"/>
    <w:rsid w:val="001D350A"/>
    <w:rsid w:val="002C0890"/>
    <w:rsid w:val="003B73AC"/>
    <w:rsid w:val="005E44D9"/>
    <w:rsid w:val="005F7C65"/>
    <w:rsid w:val="00872074"/>
    <w:rsid w:val="008C1178"/>
    <w:rsid w:val="00946BB2"/>
    <w:rsid w:val="00A03820"/>
    <w:rsid w:val="00A2379B"/>
    <w:rsid w:val="00A7750E"/>
    <w:rsid w:val="00B36F6C"/>
    <w:rsid w:val="00DF389F"/>
    <w:rsid w:val="00ED155A"/>
    <w:rsid w:val="00F5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F023"/>
  <w15:chartTrackingRefBased/>
  <w15:docId w15:val="{BD83D9C7-9ADE-4A0D-8196-DA50190F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D15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155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36F6C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C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Desktop\2021\Banco%20de%20Dados\2502\5%20Atividade%20Modelagem%20de%20Dad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9A6CA0D9919C4FA55C9F4B2DEA030E" ma:contentTypeVersion="8" ma:contentTypeDescription="Crie um novo documento." ma:contentTypeScope="" ma:versionID="60180d98e5f85f10033468e14ba632bc">
  <xsd:schema xmlns:xsd="http://www.w3.org/2001/XMLSchema" xmlns:xs="http://www.w3.org/2001/XMLSchema" xmlns:p="http://schemas.microsoft.com/office/2006/metadata/properties" xmlns:ns2="94e5cee3-6a1d-4eda-881c-c207473a945b" targetNamespace="http://schemas.microsoft.com/office/2006/metadata/properties" ma:root="true" ma:fieldsID="a7f256a4d3833768fbb9e9b4a0df0aa0" ns2:_="">
    <xsd:import namespace="94e5cee3-6a1d-4eda-881c-c207473a94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5cee3-6a1d-4eda-881c-c207473a9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1FDD00-73A6-43C5-8C5F-DF9C21E863BC}"/>
</file>

<file path=customXml/itemProps2.xml><?xml version="1.0" encoding="utf-8"?>
<ds:datastoreItem xmlns:ds="http://schemas.openxmlformats.org/officeDocument/2006/customXml" ds:itemID="{366D8217-1C31-413E-B922-18A772663919}"/>
</file>

<file path=customXml/itemProps3.xml><?xml version="1.0" encoding="utf-8"?>
<ds:datastoreItem xmlns:ds="http://schemas.openxmlformats.org/officeDocument/2006/customXml" ds:itemID="{9444E392-9883-40E3-AAAB-66B3CDEC583A}"/>
</file>

<file path=docProps/app.xml><?xml version="1.0" encoding="utf-8"?>
<Properties xmlns="http://schemas.openxmlformats.org/officeDocument/2006/extended-properties" xmlns:vt="http://schemas.openxmlformats.org/officeDocument/2006/docPropsVTypes">
  <Template>5 Atividade Modelagem de Dados.dotx</Template>
  <TotalTime>1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 ROSA LOCATELI DE GODOY</cp:lastModifiedBy>
  <cp:revision>2</cp:revision>
  <cp:lastPrinted>2021-03-11T23:04:00Z</cp:lastPrinted>
  <dcterms:created xsi:type="dcterms:W3CDTF">2021-08-13T00:48:00Z</dcterms:created>
  <dcterms:modified xsi:type="dcterms:W3CDTF">2021-08-13T00:48:00Z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0x010100F89A6CA0D9919C4FA55C9F4B2DEA030E</vt:lpwstr>
  </property>
</Properties>
</file>