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6A9C3" w14:textId="14060FCE" w:rsidR="001C1779" w:rsidRDefault="001C1779" w:rsidP="001C177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Prática 2 – DER (brmodelo)</w:t>
      </w:r>
    </w:p>
    <w:p w14:paraId="7FFA8981" w14:textId="77777777" w:rsidR="00ED155A" w:rsidRDefault="00ED155A" w:rsidP="00ED155A">
      <w:pPr>
        <w:pStyle w:val="Default"/>
        <w:jc w:val="center"/>
        <w:rPr>
          <w:b/>
          <w:bCs/>
          <w:sz w:val="32"/>
          <w:szCs w:val="32"/>
        </w:rPr>
      </w:pPr>
    </w:p>
    <w:p w14:paraId="497A0922" w14:textId="77777777" w:rsidR="00B36F6C" w:rsidRPr="00115FA6" w:rsidRDefault="00B36F6C" w:rsidP="00B36F6C">
      <w:pPr>
        <w:pStyle w:val="Default"/>
        <w:rPr>
          <w:b/>
          <w:bCs/>
          <w:sz w:val="28"/>
          <w:szCs w:val="28"/>
        </w:rPr>
      </w:pPr>
      <w:r w:rsidRPr="00115FA6">
        <w:rPr>
          <w:b/>
          <w:bCs/>
          <w:sz w:val="28"/>
          <w:szCs w:val="28"/>
        </w:rPr>
        <w:t xml:space="preserve">Nome completo: </w:t>
      </w:r>
    </w:p>
    <w:p w14:paraId="69BD2D26" w14:textId="77777777" w:rsidR="00A03820" w:rsidRPr="00115FA6" w:rsidRDefault="00A03820" w:rsidP="00B36F6C">
      <w:pPr>
        <w:pStyle w:val="Default"/>
        <w:rPr>
          <w:b/>
          <w:bCs/>
        </w:rPr>
      </w:pPr>
    </w:p>
    <w:p w14:paraId="1727540F" w14:textId="66525A0B" w:rsidR="00A2379B" w:rsidRDefault="00250F16" w:rsidP="00250F16">
      <w:pPr>
        <w:pStyle w:val="Default"/>
        <w:jc w:val="both"/>
        <w:rPr>
          <w:rFonts w:ascii="Arial" w:hAnsi="Arial" w:cs="Arial"/>
          <w:color w:val="auto"/>
        </w:rPr>
      </w:pPr>
      <w:r w:rsidRPr="00115FA6">
        <w:rPr>
          <w:rFonts w:ascii="Arial" w:hAnsi="Arial" w:cs="Arial"/>
          <w:color w:val="auto"/>
        </w:rPr>
        <w:t>Desenvolva o D</w:t>
      </w:r>
      <w:r w:rsidR="00A2379B" w:rsidRPr="00115FA6">
        <w:rPr>
          <w:rFonts w:ascii="Arial" w:hAnsi="Arial" w:cs="Arial"/>
          <w:color w:val="auto"/>
        </w:rPr>
        <w:t xml:space="preserve">ER (Diagrama Entidade-Relacionamento), </w:t>
      </w:r>
      <w:r w:rsidRPr="00115FA6">
        <w:rPr>
          <w:rFonts w:ascii="Arial" w:hAnsi="Arial" w:cs="Arial"/>
          <w:color w:val="auto"/>
        </w:rPr>
        <w:t>para os si</w:t>
      </w:r>
      <w:r w:rsidR="008F73E8" w:rsidRPr="00115FA6">
        <w:rPr>
          <w:rFonts w:ascii="Arial" w:hAnsi="Arial" w:cs="Arial"/>
          <w:color w:val="auto"/>
        </w:rPr>
        <w:t>s</w:t>
      </w:r>
      <w:r w:rsidRPr="00115FA6">
        <w:rPr>
          <w:rFonts w:ascii="Arial" w:hAnsi="Arial" w:cs="Arial"/>
          <w:color w:val="auto"/>
        </w:rPr>
        <w:t>temas a seguir, definindo a</w:t>
      </w:r>
      <w:r w:rsidR="00A2379B" w:rsidRPr="00115FA6">
        <w:rPr>
          <w:rFonts w:ascii="Arial" w:hAnsi="Arial" w:cs="Arial"/>
          <w:color w:val="auto"/>
        </w:rPr>
        <w:t xml:space="preserve">s </w:t>
      </w:r>
      <w:r w:rsidR="00A2379B" w:rsidRPr="00115FA6">
        <w:rPr>
          <w:rFonts w:ascii="Arial" w:hAnsi="Arial" w:cs="Arial"/>
          <w:b/>
          <w:bCs/>
          <w:color w:val="auto"/>
        </w:rPr>
        <w:t>entidades, atributos, atributo chave (</w:t>
      </w:r>
      <w:r w:rsidRPr="00115FA6">
        <w:rPr>
          <w:rFonts w:ascii="Arial" w:hAnsi="Arial" w:cs="Arial"/>
          <w:b/>
          <w:bCs/>
          <w:color w:val="auto"/>
        </w:rPr>
        <w:t>P</w:t>
      </w:r>
      <w:r w:rsidR="00A2379B" w:rsidRPr="00115FA6">
        <w:rPr>
          <w:rFonts w:ascii="Arial" w:hAnsi="Arial" w:cs="Arial"/>
          <w:b/>
          <w:bCs/>
          <w:color w:val="auto"/>
        </w:rPr>
        <w:t>rimary key), relacionamentos e cardinalidades dos relacionamentos</w:t>
      </w:r>
      <w:r w:rsidR="00A2379B" w:rsidRPr="00115FA6">
        <w:rPr>
          <w:rFonts w:ascii="Arial" w:hAnsi="Arial" w:cs="Arial"/>
          <w:color w:val="auto"/>
        </w:rPr>
        <w:t>.</w:t>
      </w:r>
    </w:p>
    <w:p w14:paraId="005546F8" w14:textId="77777777" w:rsidR="009976CD" w:rsidRPr="00115FA6" w:rsidRDefault="009976CD" w:rsidP="00250F16">
      <w:pPr>
        <w:pStyle w:val="Default"/>
        <w:jc w:val="both"/>
        <w:rPr>
          <w:rFonts w:ascii="Arial" w:hAnsi="Arial" w:cs="Arial"/>
          <w:color w:val="auto"/>
        </w:rPr>
      </w:pPr>
    </w:p>
    <w:p w14:paraId="37CAFB39" w14:textId="0114975F" w:rsidR="008F73E8" w:rsidRPr="00115FA6" w:rsidRDefault="008F73E8" w:rsidP="00250F16">
      <w:pPr>
        <w:pStyle w:val="Default"/>
        <w:jc w:val="both"/>
        <w:rPr>
          <w:rFonts w:ascii="Arial" w:hAnsi="Arial" w:cs="Arial"/>
          <w:color w:val="auto"/>
        </w:rPr>
      </w:pPr>
    </w:p>
    <w:p w14:paraId="633E7A86" w14:textId="626BC0F4" w:rsidR="00492057" w:rsidRDefault="00492057" w:rsidP="00115FA6">
      <w:pPr>
        <w:pStyle w:val="Default"/>
        <w:numPr>
          <w:ilvl w:val="0"/>
          <w:numId w:val="3"/>
        </w:numPr>
        <w:ind w:left="426" w:hanging="426"/>
        <w:jc w:val="both"/>
        <w:rPr>
          <w:rFonts w:ascii="Arial" w:hAnsi="Arial" w:cs="Arial"/>
          <w:b/>
          <w:bCs/>
          <w:color w:val="auto"/>
        </w:rPr>
      </w:pPr>
      <w:r w:rsidRPr="00115FA6">
        <w:rPr>
          <w:rFonts w:ascii="Arial" w:hAnsi="Arial" w:cs="Arial"/>
          <w:b/>
          <w:bCs/>
          <w:color w:val="auto"/>
        </w:rPr>
        <w:t>A FATEC precisa desenvolver um sistema para seus eventos</w:t>
      </w:r>
      <w:r w:rsidR="008B5DDE">
        <w:rPr>
          <w:rFonts w:ascii="Arial" w:hAnsi="Arial" w:cs="Arial"/>
          <w:b/>
          <w:bCs/>
          <w:color w:val="auto"/>
        </w:rPr>
        <w:t>:</w:t>
      </w:r>
    </w:p>
    <w:p w14:paraId="5AD64CCC" w14:textId="77777777" w:rsidR="008B5DDE" w:rsidRPr="00115FA6" w:rsidRDefault="008B5DDE" w:rsidP="008B5DDE">
      <w:pPr>
        <w:pStyle w:val="Default"/>
        <w:ind w:left="426"/>
        <w:jc w:val="both"/>
        <w:rPr>
          <w:rFonts w:ascii="Arial" w:hAnsi="Arial" w:cs="Arial"/>
          <w:b/>
          <w:bCs/>
          <w:color w:val="auto"/>
        </w:rPr>
      </w:pPr>
    </w:p>
    <w:p w14:paraId="6E788622" w14:textId="19F5118C" w:rsidR="00492057" w:rsidRPr="00A959A9" w:rsidRDefault="00492057" w:rsidP="00492057">
      <w:pPr>
        <w:pStyle w:val="Default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</w:rPr>
      </w:pPr>
      <w:r w:rsidRPr="00115FA6">
        <w:rPr>
          <w:rFonts w:ascii="Arial" w:hAnsi="Arial" w:cs="Arial"/>
          <w:color w:val="auto"/>
        </w:rPr>
        <w:t xml:space="preserve">São vários </w:t>
      </w:r>
      <w:r w:rsidRPr="00A959A9">
        <w:rPr>
          <w:rFonts w:ascii="Arial" w:hAnsi="Arial" w:cs="Arial"/>
          <w:color w:val="FF0000"/>
        </w:rPr>
        <w:t>eventos</w:t>
      </w:r>
      <w:r w:rsidRPr="00A959A9">
        <w:rPr>
          <w:rFonts w:ascii="Arial" w:hAnsi="Arial" w:cs="Arial"/>
          <w:color w:val="70AD47" w:themeColor="accent6"/>
        </w:rPr>
        <w:t xml:space="preserve"> </w:t>
      </w:r>
      <w:r w:rsidRPr="00115FA6">
        <w:rPr>
          <w:rFonts w:ascii="Arial" w:hAnsi="Arial" w:cs="Arial"/>
          <w:color w:val="auto"/>
        </w:rPr>
        <w:t xml:space="preserve">durante o ano, que pode conter </w:t>
      </w:r>
      <w:r w:rsidRPr="00A959A9">
        <w:rPr>
          <w:rFonts w:ascii="Arial" w:hAnsi="Arial" w:cs="Arial"/>
          <w:color w:val="70AD47" w:themeColor="accent6"/>
        </w:rPr>
        <w:t>palestras</w:t>
      </w:r>
      <w:r w:rsidRPr="00115FA6">
        <w:rPr>
          <w:rFonts w:ascii="Arial" w:hAnsi="Arial" w:cs="Arial"/>
          <w:color w:val="auto"/>
        </w:rPr>
        <w:t xml:space="preserve"> e </w:t>
      </w:r>
      <w:r w:rsidRPr="00A959A9">
        <w:rPr>
          <w:rFonts w:ascii="Arial" w:hAnsi="Arial" w:cs="Arial"/>
          <w:color w:val="70AD47" w:themeColor="accent6"/>
        </w:rPr>
        <w:t>minicursos</w:t>
      </w:r>
      <w:r w:rsidRPr="00115FA6">
        <w:rPr>
          <w:rFonts w:ascii="Arial" w:hAnsi="Arial" w:cs="Arial"/>
          <w:color w:val="auto"/>
        </w:rPr>
        <w:t xml:space="preserve">, com informações únicas como </w:t>
      </w:r>
      <w:r w:rsidRPr="00A959A9">
        <w:rPr>
          <w:rFonts w:ascii="Arial" w:hAnsi="Arial" w:cs="Arial"/>
          <w:color w:val="4472C4" w:themeColor="accent1"/>
        </w:rPr>
        <w:t>id_evento, titulo, palestrante, carga_horaria, data, duracao;</w:t>
      </w:r>
    </w:p>
    <w:p w14:paraId="34CEC684" w14:textId="0A2C8A65" w:rsidR="00492057" w:rsidRDefault="00492057" w:rsidP="00492057">
      <w:pPr>
        <w:pStyle w:val="Default"/>
        <w:numPr>
          <w:ilvl w:val="1"/>
          <w:numId w:val="3"/>
        </w:numPr>
        <w:jc w:val="both"/>
        <w:rPr>
          <w:rFonts w:ascii="Arial" w:hAnsi="Arial" w:cs="Arial"/>
          <w:color w:val="auto"/>
        </w:rPr>
      </w:pPr>
      <w:r w:rsidRPr="00115FA6">
        <w:rPr>
          <w:rFonts w:ascii="Arial" w:hAnsi="Arial" w:cs="Arial"/>
          <w:color w:val="auto"/>
        </w:rPr>
        <w:t>Cadastro dos participantes, podendo ser alunos, professores e externos;</w:t>
      </w:r>
    </w:p>
    <w:p w14:paraId="69C6061A" w14:textId="72B05116" w:rsidR="004F1CFF" w:rsidRDefault="004F1CFF" w:rsidP="00492057">
      <w:pPr>
        <w:pStyle w:val="Default"/>
        <w:numPr>
          <w:ilvl w:val="1"/>
          <w:numId w:val="3"/>
        </w:numPr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Uma pessoa pode se cadastrar e depois se inscrever em vários eventos;</w:t>
      </w:r>
    </w:p>
    <w:p w14:paraId="06F461EC" w14:textId="0CEAADD8" w:rsidR="00250F16" w:rsidRDefault="00492057" w:rsidP="00492057">
      <w:pPr>
        <w:pStyle w:val="Default"/>
        <w:numPr>
          <w:ilvl w:val="1"/>
          <w:numId w:val="3"/>
        </w:numPr>
        <w:jc w:val="both"/>
        <w:rPr>
          <w:rFonts w:ascii="Arial" w:hAnsi="Arial" w:cs="Arial"/>
          <w:color w:val="auto"/>
        </w:rPr>
      </w:pPr>
      <w:r w:rsidRPr="00115FA6">
        <w:rPr>
          <w:rFonts w:ascii="Arial" w:hAnsi="Arial" w:cs="Arial"/>
          <w:color w:val="auto"/>
        </w:rPr>
        <w:t xml:space="preserve">Controlar frequencia dos participantes, considerando </w:t>
      </w:r>
      <w:r w:rsidR="004F1CFF">
        <w:rPr>
          <w:rFonts w:ascii="Arial" w:hAnsi="Arial" w:cs="Arial"/>
          <w:color w:val="auto"/>
        </w:rPr>
        <w:t xml:space="preserve">para isso data e um único </w:t>
      </w:r>
      <w:r w:rsidRPr="00115FA6">
        <w:rPr>
          <w:rFonts w:ascii="Arial" w:hAnsi="Arial" w:cs="Arial"/>
          <w:color w:val="auto"/>
        </w:rPr>
        <w:t>horário_entrada e horário_saida.</w:t>
      </w:r>
    </w:p>
    <w:p w14:paraId="221BEA59" w14:textId="23FA189F" w:rsidR="009500B3" w:rsidRDefault="009500B3" w:rsidP="009500B3">
      <w:pPr>
        <w:pStyle w:val="Default"/>
        <w:jc w:val="both"/>
        <w:rPr>
          <w:rFonts w:ascii="Arial" w:hAnsi="Arial" w:cs="Arial"/>
          <w:color w:val="auto"/>
        </w:rPr>
      </w:pPr>
    </w:p>
    <w:p w14:paraId="4C8F5FC2" w14:textId="335960B5" w:rsidR="009500B3" w:rsidRDefault="009500B3" w:rsidP="009500B3">
      <w:pPr>
        <w:pStyle w:val="Default"/>
        <w:jc w:val="both"/>
        <w:rPr>
          <w:rFonts w:ascii="Arial" w:hAnsi="Arial" w:cs="Arial"/>
          <w:color w:val="auto"/>
        </w:rPr>
      </w:pPr>
    </w:p>
    <w:p w14:paraId="06DFC152" w14:textId="7746FAE4" w:rsidR="009500B3" w:rsidRPr="00115FA6" w:rsidRDefault="009500B3" w:rsidP="009500B3">
      <w:pPr>
        <w:pStyle w:val="Default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noProof/>
          <w:color w:val="auto"/>
        </w:rPr>
        <w:drawing>
          <wp:inline distT="0" distB="0" distL="0" distR="0" wp14:anchorId="2910883D" wp14:editId="6A8E7C64">
            <wp:extent cx="5848350" cy="34766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1B4F3" w14:textId="0C579FBA" w:rsidR="008F73E8" w:rsidRPr="00115FA6" w:rsidRDefault="008F73E8" w:rsidP="00250F16">
      <w:pPr>
        <w:pStyle w:val="Default"/>
        <w:jc w:val="both"/>
        <w:rPr>
          <w:rFonts w:ascii="Arial" w:hAnsi="Arial" w:cs="Arial"/>
          <w:color w:val="auto"/>
        </w:rPr>
      </w:pPr>
    </w:p>
    <w:p w14:paraId="4966CD8D" w14:textId="6A4D071F" w:rsidR="009E5D1F" w:rsidRDefault="00112293" w:rsidP="00115FA6">
      <w:pPr>
        <w:pStyle w:val="Default"/>
        <w:numPr>
          <w:ilvl w:val="0"/>
          <w:numId w:val="3"/>
        </w:numPr>
        <w:ind w:left="426" w:hanging="426"/>
        <w:jc w:val="both"/>
        <w:rPr>
          <w:rFonts w:ascii="Arial" w:hAnsi="Arial" w:cs="Arial"/>
          <w:b/>
          <w:bCs/>
          <w:color w:val="auto"/>
        </w:rPr>
      </w:pPr>
      <w:r w:rsidRPr="00115FA6">
        <w:rPr>
          <w:rFonts w:ascii="Arial" w:hAnsi="Arial" w:cs="Arial"/>
          <w:b/>
          <w:bCs/>
          <w:color w:val="auto"/>
        </w:rPr>
        <w:t>Uma imobiliária trabalha tanto com administração de condomínios, quanto de locações. Uma entrevista com gerente</w:t>
      </w:r>
      <w:r w:rsidR="009E5D1F" w:rsidRPr="00115FA6">
        <w:rPr>
          <w:rFonts w:ascii="Arial" w:hAnsi="Arial" w:cs="Arial"/>
          <w:b/>
          <w:bCs/>
          <w:color w:val="auto"/>
        </w:rPr>
        <w:t xml:space="preserve"> resultou nas seguintes informações:</w:t>
      </w:r>
    </w:p>
    <w:p w14:paraId="28172860" w14:textId="77777777" w:rsidR="008B5DDE" w:rsidRPr="00115FA6" w:rsidRDefault="008B5DDE" w:rsidP="008B5DDE">
      <w:pPr>
        <w:pStyle w:val="Default"/>
        <w:ind w:left="426"/>
        <w:jc w:val="both"/>
        <w:rPr>
          <w:rFonts w:ascii="Arial" w:hAnsi="Arial" w:cs="Arial"/>
          <w:b/>
          <w:bCs/>
          <w:color w:val="auto"/>
        </w:rPr>
      </w:pPr>
    </w:p>
    <w:p w14:paraId="69B9BDB7" w14:textId="4F919156" w:rsidR="009E5D1F" w:rsidRPr="00115FA6" w:rsidRDefault="009E5D1F" w:rsidP="009E5D1F">
      <w:pPr>
        <w:pStyle w:val="Default"/>
        <w:numPr>
          <w:ilvl w:val="1"/>
          <w:numId w:val="3"/>
        </w:numPr>
        <w:jc w:val="both"/>
        <w:rPr>
          <w:rFonts w:ascii="Arial" w:hAnsi="Arial" w:cs="Arial"/>
          <w:color w:val="auto"/>
        </w:rPr>
      </w:pPr>
      <w:r w:rsidRPr="00115FA6">
        <w:rPr>
          <w:rFonts w:ascii="Arial" w:hAnsi="Arial" w:cs="Arial"/>
          <w:color w:val="auto"/>
        </w:rPr>
        <w:t>Os condomínios são formados por residências do tipo casa ou apartamento, cada qual com seu número;</w:t>
      </w:r>
    </w:p>
    <w:p w14:paraId="7AFDAE69" w14:textId="4E0C014D" w:rsidR="008F73E8" w:rsidRPr="00115FA6" w:rsidRDefault="009E5D1F" w:rsidP="009E5D1F">
      <w:pPr>
        <w:pStyle w:val="Default"/>
        <w:numPr>
          <w:ilvl w:val="1"/>
          <w:numId w:val="3"/>
        </w:numPr>
        <w:jc w:val="both"/>
        <w:rPr>
          <w:rFonts w:ascii="Arial" w:hAnsi="Arial" w:cs="Arial"/>
          <w:color w:val="auto"/>
        </w:rPr>
      </w:pPr>
      <w:r w:rsidRPr="00115FA6">
        <w:rPr>
          <w:rFonts w:ascii="Arial" w:hAnsi="Arial" w:cs="Arial"/>
          <w:color w:val="auto"/>
        </w:rPr>
        <w:t>Cada residência é de propriedade de uma ou mais pessoas. Uma pessoa pode possuir</w:t>
      </w:r>
      <w:r w:rsidR="00112293" w:rsidRPr="00115FA6">
        <w:rPr>
          <w:rFonts w:ascii="Arial" w:hAnsi="Arial" w:cs="Arial"/>
          <w:color w:val="auto"/>
        </w:rPr>
        <w:t xml:space="preserve"> </w:t>
      </w:r>
      <w:r w:rsidRPr="00115FA6">
        <w:rPr>
          <w:rFonts w:ascii="Arial" w:hAnsi="Arial" w:cs="Arial"/>
          <w:color w:val="auto"/>
        </w:rPr>
        <w:t>diversas delas</w:t>
      </w:r>
      <w:r w:rsidR="0023289C">
        <w:rPr>
          <w:rFonts w:ascii="Arial" w:hAnsi="Arial" w:cs="Arial"/>
          <w:color w:val="auto"/>
        </w:rPr>
        <w:t xml:space="preserve"> ou nenhuma.</w:t>
      </w:r>
    </w:p>
    <w:p w14:paraId="49FD3EA3" w14:textId="7913F29D" w:rsidR="009E5D1F" w:rsidRDefault="009E5D1F" w:rsidP="009E5D1F">
      <w:pPr>
        <w:pStyle w:val="Default"/>
        <w:numPr>
          <w:ilvl w:val="1"/>
          <w:numId w:val="3"/>
        </w:numPr>
        <w:jc w:val="both"/>
        <w:rPr>
          <w:rFonts w:ascii="Arial" w:hAnsi="Arial" w:cs="Arial"/>
          <w:color w:val="auto"/>
        </w:rPr>
      </w:pPr>
      <w:r w:rsidRPr="00115FA6">
        <w:rPr>
          <w:rFonts w:ascii="Arial" w:hAnsi="Arial" w:cs="Arial"/>
          <w:color w:val="auto"/>
        </w:rPr>
        <w:t>Cada residência pode estar alugada para no máximo uma pessoa. Uma pessoa pode alugar diversas residências.</w:t>
      </w:r>
    </w:p>
    <w:p w14:paraId="0D4F5F8F" w14:textId="3D497144" w:rsidR="009500B3" w:rsidRPr="00115FA6" w:rsidRDefault="009500B3" w:rsidP="009500B3">
      <w:pPr>
        <w:pStyle w:val="Default"/>
        <w:ind w:left="720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noProof/>
          <w:color w:val="auto"/>
        </w:rPr>
        <w:lastRenderedPageBreak/>
        <w:drawing>
          <wp:inline distT="0" distB="0" distL="0" distR="0" wp14:anchorId="1C54AA5A" wp14:editId="38BCC7CA">
            <wp:extent cx="5848350" cy="3171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77EC4" w14:textId="77777777" w:rsidR="009E5D1F" w:rsidRPr="00115FA6" w:rsidRDefault="009E5D1F" w:rsidP="009E5D1F">
      <w:pPr>
        <w:pStyle w:val="Default"/>
        <w:ind w:left="1440"/>
        <w:jc w:val="both"/>
        <w:rPr>
          <w:rFonts w:ascii="Arial" w:hAnsi="Arial" w:cs="Arial"/>
          <w:color w:val="auto"/>
        </w:rPr>
      </w:pPr>
    </w:p>
    <w:p w14:paraId="0B62636A" w14:textId="1B74A4DF" w:rsidR="00250F16" w:rsidRDefault="008F73E8" w:rsidP="00115FA6">
      <w:pPr>
        <w:pStyle w:val="Default"/>
        <w:ind w:left="284" w:hanging="284"/>
        <w:jc w:val="both"/>
        <w:rPr>
          <w:rFonts w:ascii="Arial" w:hAnsi="Arial" w:cs="Arial"/>
          <w:b/>
          <w:bCs/>
          <w:color w:val="auto"/>
        </w:rPr>
      </w:pPr>
      <w:r w:rsidRPr="00115FA6">
        <w:rPr>
          <w:rFonts w:ascii="Arial" w:hAnsi="Arial" w:cs="Arial"/>
          <w:b/>
          <w:bCs/>
          <w:color w:val="auto"/>
        </w:rPr>
        <w:t>3</w:t>
      </w:r>
      <w:r w:rsidR="00250F16" w:rsidRPr="00115FA6">
        <w:rPr>
          <w:rFonts w:ascii="Arial" w:hAnsi="Arial" w:cs="Arial"/>
          <w:b/>
          <w:bCs/>
          <w:color w:val="auto"/>
        </w:rPr>
        <w:t>)</w:t>
      </w:r>
      <w:r w:rsidRPr="00115FA6">
        <w:rPr>
          <w:rFonts w:ascii="Arial" w:hAnsi="Arial" w:cs="Arial"/>
          <w:b/>
          <w:bCs/>
          <w:color w:val="auto"/>
        </w:rPr>
        <w:t xml:space="preserve"> </w:t>
      </w:r>
      <w:r w:rsidR="009E5D1F" w:rsidRPr="00115FA6">
        <w:rPr>
          <w:rFonts w:ascii="Arial" w:hAnsi="Arial" w:cs="Arial"/>
          <w:b/>
          <w:bCs/>
          <w:color w:val="auto"/>
        </w:rPr>
        <w:t>A engenharia reversa é um processo de abstração, que parte de um sistema pronto e resulta em um modelo conceitual. Faça esta tarefa para o caso a seguir:</w:t>
      </w:r>
    </w:p>
    <w:p w14:paraId="44DCC3A5" w14:textId="458B1239" w:rsidR="00ED155A" w:rsidRDefault="008F73E8" w:rsidP="00C00778">
      <w:pPr>
        <w:pStyle w:val="Default"/>
        <w:jc w:val="center"/>
        <w:rPr>
          <w:sz w:val="40"/>
          <w:szCs w:val="40"/>
        </w:rPr>
      </w:pPr>
      <w:r w:rsidRPr="008F73E8">
        <w:rPr>
          <w:rFonts w:ascii="Arial" w:hAnsi="Arial" w:cs="Arial"/>
          <w:noProof/>
          <w:color w:val="auto"/>
          <w:sz w:val="28"/>
          <w:szCs w:val="28"/>
        </w:rPr>
        <w:drawing>
          <wp:inline distT="0" distB="0" distL="0" distR="0" wp14:anchorId="6D79A6BC" wp14:editId="0A0A3FC0">
            <wp:extent cx="3914775" cy="3173281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599" cy="318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6EA5B" w14:textId="59CEBBC0" w:rsidR="009500B3" w:rsidRPr="00A03820" w:rsidRDefault="009500B3" w:rsidP="00C00778">
      <w:pPr>
        <w:pStyle w:val="Default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EFABEA1" wp14:editId="30DAED4F">
            <wp:extent cx="5838825" cy="28956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00B3" w:rsidRPr="00A03820" w:rsidSect="008F73E8">
      <w:pgSz w:w="11906" w:h="16838"/>
      <w:pgMar w:top="426" w:right="1416" w:bottom="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4C3F"/>
    <w:multiLevelType w:val="hybridMultilevel"/>
    <w:tmpl w:val="4A9807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6611E"/>
    <w:multiLevelType w:val="hybridMultilevel"/>
    <w:tmpl w:val="A582DD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929DB"/>
    <w:multiLevelType w:val="hybridMultilevel"/>
    <w:tmpl w:val="2092E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9B"/>
    <w:rsid w:val="00112293"/>
    <w:rsid w:val="00115FA6"/>
    <w:rsid w:val="00133088"/>
    <w:rsid w:val="001C1779"/>
    <w:rsid w:val="001D350A"/>
    <w:rsid w:val="00206464"/>
    <w:rsid w:val="0023289C"/>
    <w:rsid w:val="00250F16"/>
    <w:rsid w:val="003B73AC"/>
    <w:rsid w:val="00492057"/>
    <w:rsid w:val="004F1CFF"/>
    <w:rsid w:val="005E44D9"/>
    <w:rsid w:val="005F7C65"/>
    <w:rsid w:val="00872074"/>
    <w:rsid w:val="00876F7D"/>
    <w:rsid w:val="008B5DDE"/>
    <w:rsid w:val="008C1178"/>
    <w:rsid w:val="008F73E8"/>
    <w:rsid w:val="009274B0"/>
    <w:rsid w:val="009500B3"/>
    <w:rsid w:val="009976CD"/>
    <w:rsid w:val="009E5D1F"/>
    <w:rsid w:val="00A03820"/>
    <w:rsid w:val="00A2379B"/>
    <w:rsid w:val="00A959A9"/>
    <w:rsid w:val="00B36F6C"/>
    <w:rsid w:val="00C00778"/>
    <w:rsid w:val="00C46DE9"/>
    <w:rsid w:val="00EB099D"/>
    <w:rsid w:val="00ED155A"/>
    <w:rsid w:val="00F5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1F023"/>
  <w15:chartTrackingRefBased/>
  <w15:docId w15:val="{BD83D9C7-9ADE-4A0D-8196-DA50190F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77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D15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D155A"/>
    <w:pPr>
      <w:spacing w:line="259" w:lineRule="auto"/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36F6C"/>
    <w:rPr>
      <w:color w:val="0000FF"/>
      <w:u w:val="single"/>
    </w:rPr>
  </w:style>
  <w:style w:type="table" w:styleId="Tabelacomgrade">
    <w:name w:val="Table Grid"/>
    <w:basedOn w:val="Tabelanormal"/>
    <w:uiPriority w:val="39"/>
    <w:rsid w:val="008C1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6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emf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\Desktop\2021\Banco%20de%20Dados\2502\5%20Atividade%20Modelagem%20de%20Dado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79d6529-324a-49cb-9f13-3abf129f746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A340F8701B884F9AF2D37173BB3981" ma:contentTypeVersion="3" ma:contentTypeDescription="Create a new document." ma:contentTypeScope="" ma:versionID="f33220ee97e7c21e5af65b677ae5fbf8">
  <xsd:schema xmlns:xsd="http://www.w3.org/2001/XMLSchema" xmlns:xs="http://www.w3.org/2001/XMLSchema" xmlns:p="http://schemas.microsoft.com/office/2006/metadata/properties" xmlns:ns2="d79d6529-324a-49cb-9f13-3abf129f746f" targetNamespace="http://schemas.microsoft.com/office/2006/metadata/properties" ma:root="true" ma:fieldsID="48489c801a148a47e7820b3ddd678516" ns2:_="">
    <xsd:import namespace="d79d6529-324a-49cb-9f13-3abf129f746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d6529-324a-49cb-9f13-3abf129f746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E03977-A8E4-4D8F-BBCD-5BB96F551EB1}">
  <ds:schemaRefs>
    <ds:schemaRef ds:uri="http://schemas.microsoft.com/office/2006/metadata/properties"/>
    <ds:schemaRef ds:uri="http://schemas.microsoft.com/office/infopath/2007/PartnerControls"/>
    <ds:schemaRef ds:uri="d79d6529-324a-49cb-9f13-3abf129f746f"/>
  </ds:schemaRefs>
</ds:datastoreItem>
</file>

<file path=customXml/itemProps2.xml><?xml version="1.0" encoding="utf-8"?>
<ds:datastoreItem xmlns:ds="http://schemas.openxmlformats.org/officeDocument/2006/customXml" ds:itemID="{462BE1E1-BAE4-4DFC-BC5C-96D7A2066E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32CC41-5C91-47A9-BD7F-54F6DF7190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9d6529-324a-49cb-9f13-3abf129f74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 Atividade Modelagem de Dados</Template>
  <TotalTime>161</TotalTime>
  <Pages>2</Pages>
  <Words>211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CARLA CRISTINA JUSTINO PEREIRA DA SILVA</cp:lastModifiedBy>
  <cp:revision>14</cp:revision>
  <cp:lastPrinted>2021-03-11T23:04:00Z</cp:lastPrinted>
  <dcterms:created xsi:type="dcterms:W3CDTF">2021-09-02T20:33:00Z</dcterms:created>
  <dcterms:modified xsi:type="dcterms:W3CDTF">2021-09-05T18:04:00Z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0x01010011A340F8701B884F9AF2D37173BB3981</vt:lpwstr>
  </property>
</Properties>
</file>