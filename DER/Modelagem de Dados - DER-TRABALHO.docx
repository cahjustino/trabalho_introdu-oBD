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FA06F" w14:textId="1639AEC2" w:rsidR="00A03820" w:rsidRPr="00A03820" w:rsidRDefault="00A03820" w:rsidP="00A03820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</w:rPr>
      </w:pPr>
      <w:r w:rsidRPr="00A03820">
        <w:rPr>
          <w:b/>
          <w:bCs/>
          <w:sz w:val="32"/>
          <w:szCs w:val="32"/>
        </w:rPr>
        <w:t xml:space="preserve">Prática </w:t>
      </w:r>
      <w:r w:rsidR="00EC4F8A">
        <w:rPr>
          <w:b/>
          <w:bCs/>
          <w:sz w:val="32"/>
          <w:szCs w:val="32"/>
        </w:rPr>
        <w:t>1</w:t>
      </w:r>
      <w:r w:rsidR="00A2379B">
        <w:rPr>
          <w:b/>
          <w:bCs/>
          <w:sz w:val="32"/>
          <w:szCs w:val="32"/>
        </w:rPr>
        <w:t xml:space="preserve"> </w:t>
      </w:r>
      <w:r w:rsidRPr="00A03820">
        <w:rPr>
          <w:b/>
          <w:bCs/>
          <w:sz w:val="32"/>
          <w:szCs w:val="32"/>
        </w:rPr>
        <w:t xml:space="preserve">– </w:t>
      </w:r>
      <w:r w:rsidR="00EC4F8A">
        <w:rPr>
          <w:b/>
          <w:bCs/>
          <w:sz w:val="32"/>
          <w:szCs w:val="32"/>
        </w:rPr>
        <w:t>DER (</w:t>
      </w:r>
      <w:proofErr w:type="spellStart"/>
      <w:r w:rsidR="00EC4F8A">
        <w:rPr>
          <w:b/>
          <w:bCs/>
          <w:sz w:val="32"/>
          <w:szCs w:val="32"/>
        </w:rPr>
        <w:t>brmodelo</w:t>
      </w:r>
      <w:proofErr w:type="spellEnd"/>
      <w:r w:rsidR="00EC4F8A">
        <w:rPr>
          <w:b/>
          <w:bCs/>
          <w:sz w:val="32"/>
          <w:szCs w:val="32"/>
        </w:rPr>
        <w:t>)</w:t>
      </w:r>
    </w:p>
    <w:p w14:paraId="7FFA8981" w14:textId="77777777" w:rsidR="00ED155A" w:rsidRDefault="00ED155A" w:rsidP="00ED155A">
      <w:pPr>
        <w:pStyle w:val="Default"/>
        <w:jc w:val="center"/>
        <w:rPr>
          <w:b/>
          <w:bCs/>
          <w:sz w:val="32"/>
          <w:szCs w:val="32"/>
        </w:rPr>
      </w:pPr>
    </w:p>
    <w:p w14:paraId="497A0922" w14:textId="7202A436" w:rsidR="00B36F6C" w:rsidRDefault="00B36F6C" w:rsidP="00B36F6C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Nome completo: </w:t>
      </w:r>
      <w:r w:rsidR="006B1FDD">
        <w:rPr>
          <w:b/>
          <w:bCs/>
          <w:sz w:val="32"/>
          <w:szCs w:val="32"/>
        </w:rPr>
        <w:t>CARLA CRISTINA JUSTINO PEREIRA DA SILVA</w:t>
      </w:r>
    </w:p>
    <w:p w14:paraId="69BD2D26" w14:textId="77777777" w:rsidR="00A03820" w:rsidRDefault="00A03820" w:rsidP="00B36F6C">
      <w:pPr>
        <w:pStyle w:val="Default"/>
        <w:rPr>
          <w:b/>
          <w:bCs/>
          <w:sz w:val="32"/>
          <w:szCs w:val="32"/>
        </w:rPr>
      </w:pPr>
    </w:p>
    <w:p w14:paraId="1727540F" w14:textId="190243EC" w:rsidR="00A2379B" w:rsidRDefault="00250F16" w:rsidP="00250F16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Desenvolva o D</w:t>
      </w:r>
      <w:r w:rsidR="00A2379B" w:rsidRPr="00A2379B">
        <w:rPr>
          <w:rFonts w:ascii="Arial" w:hAnsi="Arial" w:cs="Arial"/>
          <w:color w:val="auto"/>
          <w:sz w:val="28"/>
          <w:szCs w:val="28"/>
        </w:rPr>
        <w:t xml:space="preserve">ER (Diagrama Entidade-Relacionamento), </w:t>
      </w:r>
      <w:r>
        <w:rPr>
          <w:rFonts w:ascii="Arial" w:hAnsi="Arial" w:cs="Arial"/>
          <w:color w:val="auto"/>
          <w:sz w:val="28"/>
          <w:szCs w:val="28"/>
        </w:rPr>
        <w:t xml:space="preserve">para os </w:t>
      </w:r>
      <w:proofErr w:type="spellStart"/>
      <w:r>
        <w:rPr>
          <w:rFonts w:ascii="Arial" w:hAnsi="Arial" w:cs="Arial"/>
          <w:color w:val="auto"/>
          <w:sz w:val="28"/>
          <w:szCs w:val="28"/>
        </w:rPr>
        <w:t>sitemas</w:t>
      </w:r>
      <w:proofErr w:type="spellEnd"/>
      <w:r>
        <w:rPr>
          <w:rFonts w:ascii="Arial" w:hAnsi="Arial" w:cs="Arial"/>
          <w:color w:val="auto"/>
          <w:sz w:val="28"/>
          <w:szCs w:val="28"/>
        </w:rPr>
        <w:t xml:space="preserve"> a seguir, definindo a</w:t>
      </w:r>
      <w:r w:rsidR="00A2379B" w:rsidRPr="00A2379B">
        <w:rPr>
          <w:rFonts w:ascii="Arial" w:hAnsi="Arial" w:cs="Arial"/>
          <w:color w:val="auto"/>
          <w:sz w:val="28"/>
          <w:szCs w:val="28"/>
        </w:rPr>
        <w:t xml:space="preserve">s </w:t>
      </w:r>
      <w:r w:rsidR="00A2379B" w:rsidRPr="005F7C65">
        <w:rPr>
          <w:rFonts w:ascii="Arial" w:hAnsi="Arial" w:cs="Arial"/>
          <w:b/>
          <w:bCs/>
          <w:color w:val="auto"/>
          <w:sz w:val="28"/>
          <w:szCs w:val="28"/>
        </w:rPr>
        <w:t>entidades, atributos, atributo chave (</w:t>
      </w:r>
      <w:proofErr w:type="spellStart"/>
      <w:r>
        <w:rPr>
          <w:rFonts w:ascii="Arial" w:hAnsi="Arial" w:cs="Arial"/>
          <w:b/>
          <w:bCs/>
          <w:color w:val="auto"/>
          <w:sz w:val="28"/>
          <w:szCs w:val="28"/>
        </w:rPr>
        <w:t>P</w:t>
      </w:r>
      <w:r w:rsidR="00A2379B" w:rsidRPr="005F7C65">
        <w:rPr>
          <w:rFonts w:ascii="Arial" w:hAnsi="Arial" w:cs="Arial"/>
          <w:b/>
          <w:bCs/>
          <w:color w:val="auto"/>
          <w:sz w:val="28"/>
          <w:szCs w:val="28"/>
        </w:rPr>
        <w:t>rimary</w:t>
      </w:r>
      <w:proofErr w:type="spellEnd"/>
      <w:r w:rsidR="00A2379B" w:rsidRPr="005F7C65"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  <w:proofErr w:type="spellStart"/>
      <w:r w:rsidR="00A2379B" w:rsidRPr="005F7C65">
        <w:rPr>
          <w:rFonts w:ascii="Arial" w:hAnsi="Arial" w:cs="Arial"/>
          <w:b/>
          <w:bCs/>
          <w:color w:val="auto"/>
          <w:sz w:val="28"/>
          <w:szCs w:val="28"/>
        </w:rPr>
        <w:t>key</w:t>
      </w:r>
      <w:proofErr w:type="spellEnd"/>
      <w:r w:rsidR="00A2379B" w:rsidRPr="005F7C65">
        <w:rPr>
          <w:rFonts w:ascii="Arial" w:hAnsi="Arial" w:cs="Arial"/>
          <w:b/>
          <w:bCs/>
          <w:color w:val="auto"/>
          <w:sz w:val="28"/>
          <w:szCs w:val="28"/>
        </w:rPr>
        <w:t>), relacionamentos e cardinalidades dos relacionamentos</w:t>
      </w:r>
      <w:r w:rsidR="00A2379B" w:rsidRPr="00A2379B">
        <w:rPr>
          <w:rFonts w:ascii="Arial" w:hAnsi="Arial" w:cs="Arial"/>
          <w:color w:val="auto"/>
          <w:sz w:val="28"/>
          <w:szCs w:val="28"/>
        </w:rPr>
        <w:t>.</w:t>
      </w:r>
    </w:p>
    <w:p w14:paraId="28C471CA" w14:textId="77777777" w:rsidR="00250F16" w:rsidRDefault="00250F16" w:rsidP="00250F16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</w:p>
    <w:p w14:paraId="06F461EC" w14:textId="772B122B" w:rsidR="00250F16" w:rsidRDefault="00250F16" w:rsidP="00250F16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</w:p>
    <w:p w14:paraId="322CB758" w14:textId="7AEE8E0C" w:rsidR="00250F16" w:rsidRDefault="00EC4F8A" w:rsidP="00250F16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2CCC5E24" wp14:editId="1B80090B">
            <wp:extent cx="6345897" cy="2501265"/>
            <wp:effectExtent l="0" t="0" r="0" b="0"/>
            <wp:docPr id="6" name="Imagem 6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la de computador com texto preto sobre fundo branco&#10;&#10;Descrição gerada automaticamente"/>
                    <pic:cNvPicPr/>
                  </pic:nvPicPr>
                  <pic:blipFill rotWithShape="1">
                    <a:blip r:embed="rId8"/>
                    <a:srcRect l="2388"/>
                    <a:stretch/>
                  </pic:blipFill>
                  <pic:spPr bwMode="auto">
                    <a:xfrm>
                      <a:off x="0" y="0"/>
                      <a:ext cx="6357240" cy="2505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842A1" w14:textId="3DF1F6DC" w:rsidR="00206464" w:rsidRDefault="00206464" w:rsidP="00250F16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</w:p>
    <w:p w14:paraId="0B62636A" w14:textId="32261C88" w:rsidR="00250F16" w:rsidRDefault="00250F16" w:rsidP="00250F16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2)</w:t>
      </w:r>
      <w:r w:rsidR="006B1FDD">
        <w:rPr>
          <w:rFonts w:ascii="Arial" w:hAnsi="Arial" w:cs="Arial"/>
          <w:noProof/>
          <w:color w:val="auto"/>
          <w:sz w:val="28"/>
          <w:szCs w:val="28"/>
        </w:rPr>
        <w:drawing>
          <wp:inline distT="0" distB="0" distL="0" distR="0" wp14:anchorId="43D29AC8" wp14:editId="0980ED8E">
            <wp:extent cx="5848350" cy="32861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5186F" w14:textId="77777777" w:rsidR="00250F16" w:rsidRDefault="00250F16" w:rsidP="00250F16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</w:p>
    <w:p w14:paraId="4BF8775E" w14:textId="63377AAB" w:rsidR="00250F16" w:rsidRDefault="00250F16" w:rsidP="00250F16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8E032C" wp14:editId="616E6577">
            <wp:extent cx="4646984" cy="3487003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3444" cy="34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020D" w14:textId="142E62E4" w:rsidR="00250F16" w:rsidRDefault="00250F16" w:rsidP="00250F16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</w:p>
    <w:p w14:paraId="52947994" w14:textId="77777777" w:rsidR="00EC4F8A" w:rsidRDefault="00EC4F8A" w:rsidP="00250F16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</w:p>
    <w:p w14:paraId="4DC86E38" w14:textId="77777777" w:rsidR="00250F16" w:rsidRDefault="00250F16" w:rsidP="00250F16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</w:p>
    <w:p w14:paraId="3A2B975D" w14:textId="77777777" w:rsidR="00250F16" w:rsidRDefault="00250F16" w:rsidP="00250F16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</w:p>
    <w:p w14:paraId="6269D64C" w14:textId="0F6BADE5" w:rsidR="00250F16" w:rsidRDefault="00250F16" w:rsidP="00250F16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3)</w:t>
      </w:r>
      <w:r w:rsidR="006B1FDD">
        <w:rPr>
          <w:rFonts w:ascii="Arial" w:hAnsi="Arial" w:cs="Arial"/>
          <w:noProof/>
          <w:color w:val="auto"/>
          <w:sz w:val="28"/>
          <w:szCs w:val="28"/>
        </w:rPr>
        <w:drawing>
          <wp:inline distT="0" distB="0" distL="0" distR="0" wp14:anchorId="5A81F032" wp14:editId="509C18AE">
            <wp:extent cx="5848350" cy="30003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209F9" w14:textId="34EB616A" w:rsidR="00250F16" w:rsidRDefault="00250F16" w:rsidP="00250F16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04F1B4" wp14:editId="0540DFB9">
            <wp:extent cx="5850890" cy="26130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E9CC" w14:textId="77777777" w:rsidR="003B73AC" w:rsidRPr="00A2379B" w:rsidRDefault="003B73AC" w:rsidP="003B73AC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</w:p>
    <w:p w14:paraId="44DCC3A5" w14:textId="42BC7126" w:rsidR="00ED155A" w:rsidRPr="00A03820" w:rsidRDefault="006B1FDD" w:rsidP="00A03820">
      <w:pPr>
        <w:pStyle w:val="Default"/>
        <w:jc w:val="bot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4E18EDA" wp14:editId="16652EAD">
            <wp:extent cx="5848350" cy="24860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155A" w:rsidRPr="00A03820" w:rsidSect="00250F16">
      <w:pgSz w:w="11906" w:h="16838"/>
      <w:pgMar w:top="993" w:right="1416" w:bottom="72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6611E"/>
    <w:multiLevelType w:val="hybridMultilevel"/>
    <w:tmpl w:val="A582DD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929DB"/>
    <w:multiLevelType w:val="hybridMultilevel"/>
    <w:tmpl w:val="2092EC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79B"/>
    <w:rsid w:val="00133088"/>
    <w:rsid w:val="001D350A"/>
    <w:rsid w:val="00206464"/>
    <w:rsid w:val="00250F16"/>
    <w:rsid w:val="003B73AC"/>
    <w:rsid w:val="005E44D9"/>
    <w:rsid w:val="005F7C65"/>
    <w:rsid w:val="006B1FDD"/>
    <w:rsid w:val="00872074"/>
    <w:rsid w:val="00876F7D"/>
    <w:rsid w:val="008C1178"/>
    <w:rsid w:val="00A03820"/>
    <w:rsid w:val="00A2379B"/>
    <w:rsid w:val="00B36F6C"/>
    <w:rsid w:val="00EC4F8A"/>
    <w:rsid w:val="00ED155A"/>
    <w:rsid w:val="00F5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1F023"/>
  <w15:chartTrackingRefBased/>
  <w15:docId w15:val="{BD83D9C7-9ADE-4A0D-8196-DA50190F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D155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D155A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B36F6C"/>
    <w:rPr>
      <w:color w:val="0000FF"/>
      <w:u w:val="single"/>
    </w:rPr>
  </w:style>
  <w:style w:type="table" w:styleId="Tabelacomgrade">
    <w:name w:val="Table Grid"/>
    <w:basedOn w:val="Tabelanormal"/>
    <w:uiPriority w:val="39"/>
    <w:rsid w:val="008C1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a\Desktop\2021\Banco%20de%20Dados\2502\5%20Atividade%20Modelagem%20de%20Dados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79d6529-324a-49cb-9f13-3abf129f746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A340F8701B884F9AF2D37173BB3981" ma:contentTypeVersion="3" ma:contentTypeDescription="Create a new document." ma:contentTypeScope="" ma:versionID="f33220ee97e7c21e5af65b677ae5fbf8">
  <xsd:schema xmlns:xsd="http://www.w3.org/2001/XMLSchema" xmlns:xs="http://www.w3.org/2001/XMLSchema" xmlns:p="http://schemas.microsoft.com/office/2006/metadata/properties" xmlns:ns2="d79d6529-324a-49cb-9f13-3abf129f746f" targetNamespace="http://schemas.microsoft.com/office/2006/metadata/properties" ma:root="true" ma:fieldsID="48489c801a148a47e7820b3ddd678516" ns2:_="">
    <xsd:import namespace="d79d6529-324a-49cb-9f13-3abf129f746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9d6529-324a-49cb-9f13-3abf129f746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BF4149-EBAE-499A-840D-6AF8BE97D5B6}">
  <ds:schemaRefs>
    <ds:schemaRef ds:uri="http://schemas.microsoft.com/office/2006/metadata/properties"/>
    <ds:schemaRef ds:uri="http://schemas.microsoft.com/office/infopath/2007/PartnerControls"/>
    <ds:schemaRef ds:uri="d79d6529-324a-49cb-9f13-3abf129f746f"/>
  </ds:schemaRefs>
</ds:datastoreItem>
</file>

<file path=customXml/itemProps2.xml><?xml version="1.0" encoding="utf-8"?>
<ds:datastoreItem xmlns:ds="http://schemas.openxmlformats.org/officeDocument/2006/customXml" ds:itemID="{79A3E619-E672-45AF-AB3E-58A0780C9F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0C7F63-43A2-418D-95B4-CE55E658D0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9d6529-324a-49cb-9f13-3abf129f74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 Atividade Modelagem de Dados</Template>
  <TotalTime>137</TotalTime>
  <Pages>3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CARLA CRISTINA J p da SILVA</cp:lastModifiedBy>
  <cp:revision>2</cp:revision>
  <cp:lastPrinted>2021-08-27T00:19:00Z</cp:lastPrinted>
  <dcterms:created xsi:type="dcterms:W3CDTF">2021-08-27T02:43:00Z</dcterms:created>
  <dcterms:modified xsi:type="dcterms:W3CDTF">2021-08-27T02:43:00Z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0x01010011A340F8701B884F9AF2D37173BB3981</vt:lpwstr>
  </property>
</Properties>
</file>